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415"/>
      </w:tblGrid>
      <w:tr w:rsidR="00B0688D" w14:paraId="09B42A59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3395665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2A2F54" wp14:editId="1C6A7BEF">
                      <wp:extent cx="5343525" cy="133940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43525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938A51" w14:textId="0CD9B728" w:rsidR="009875C8" w:rsidRDefault="004E2EC6" w:rsidP="002E0194">
                                  <w:pPr>
                                    <w:pStyle w:val="Title"/>
                                  </w:pPr>
                                  <w:r>
                                    <w:t>EQUIPMENT COST</w:t>
                                  </w:r>
                                </w:p>
                                <w:p w14:paraId="532E330C" w14:textId="77777777" w:rsidR="00B0688D" w:rsidRPr="002E0194" w:rsidRDefault="00B0688D" w:rsidP="002E0194">
                                  <w:pPr>
                                    <w:pStyle w:val="Title"/>
                                  </w:pPr>
                                  <w:r w:rsidRPr="002E0194">
                                    <w:t>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42A2F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20.7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" filled="f" stroked="f" strokeweight=".5pt">
                      <v:textbox>
                        <w:txbxContent>
                          <w:p w14:paraId="4C938A51" w14:textId="0CD9B728" w:rsidR="009875C8" w:rsidRDefault="004E2EC6" w:rsidP="002E0194">
                            <w:pPr>
                              <w:pStyle w:val="Title"/>
                            </w:pPr>
                            <w:r>
                              <w:t>EQUIPMENT COST</w:t>
                            </w:r>
                          </w:p>
                          <w:p w14:paraId="532E330C" w14:textId="77777777" w:rsidR="00B0688D" w:rsidRPr="002E0194" w:rsidRDefault="00B0688D" w:rsidP="002E0194">
                            <w:pPr>
                              <w:pStyle w:val="Title"/>
                            </w:pPr>
                            <w:r w:rsidRPr="002E0194">
                              <w:t>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45"/>
      </w:tblGrid>
      <w:tr w:rsidR="00B0688D" w14:paraId="4B9B9145" w14:textId="77777777" w:rsidTr="00B0688D">
        <w:trPr>
          <w:trHeight w:val="2043"/>
        </w:trPr>
        <w:tc>
          <w:tcPr>
            <w:tcW w:w="4572" w:type="dxa"/>
          </w:tcPr>
          <w:p w14:paraId="5FC96103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F356C01" wp14:editId="7348F5F4">
                      <wp:extent cx="4876800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76800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798067" w14:textId="0CCEFE16" w:rsidR="00B0688D" w:rsidRPr="002178B9" w:rsidRDefault="004E2EC6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  <w:t>Contoso Health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F356C01" id="Text Box 6" o:spid="_x0000_s1027" type="#_x0000_t202" style="width:384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" filled="f" stroked="f" strokeweight=".5pt">
                      <v:textbox>
                        <w:txbxContent>
                          <w:p w14:paraId="12798067" w14:textId="0CCEFE16" w:rsidR="00B0688D" w:rsidRPr="002178B9" w:rsidRDefault="004E2EC6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  <w:t>Contoso Health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4A63B12" wp14:editId="33BA838F">
                      <wp:extent cx="4981575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81575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EE4AA1" w14:textId="25BBA714" w:rsidR="00B0688D" w:rsidRPr="007057F4" w:rsidRDefault="00B0688D" w:rsidP="007057F4">
                                  <w:r w:rsidRPr="00B0688D">
                                    <w:t xml:space="preserve">Email: </w:t>
                                  </w:r>
                                  <w:r w:rsidR="004E2EC6">
                                    <w:t>tomjebo@jebosoft.onmicrosoft.com</w:t>
                                  </w:r>
                                </w:p>
                                <w:p w14:paraId="6BB1D641" w14:textId="31D76EB8" w:rsidR="00B0688D" w:rsidRPr="00B0688D" w:rsidRDefault="00B0688D" w:rsidP="007057F4">
                                  <w:r w:rsidRPr="007057F4">
                                    <w:t xml:space="preserve">Website: </w:t>
                                  </w:r>
                                  <w:r w:rsidR="004E2EC6">
                                    <w:t>http://www.contosohealth.com</w:t>
                                  </w:r>
                                </w:p>
                                <w:p w14:paraId="20757EAA" w14:textId="77777777" w:rsidR="00B0688D" w:rsidRPr="00B0688D" w:rsidRDefault="00B0688D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A63B12" id="Text Box 7" o:spid="_x0000_s1028" type="#_x0000_t202" style="width:392.2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" filled="f" stroked="f" strokeweight=".5pt">
                      <v:textbox>
                        <w:txbxContent>
                          <w:p w14:paraId="57EE4AA1" w14:textId="25BBA714" w:rsidR="00B0688D" w:rsidRPr="007057F4" w:rsidRDefault="00B0688D" w:rsidP="007057F4">
                            <w:r w:rsidRPr="00B0688D">
                              <w:t xml:space="preserve">Email: </w:t>
                            </w:r>
                            <w:r w:rsidR="004E2EC6">
                              <w:t>tomjebo@jebosoft.onmicrosoft.com</w:t>
                            </w:r>
                          </w:p>
                          <w:p w14:paraId="6BB1D641" w14:textId="31D76EB8" w:rsidR="00B0688D" w:rsidRPr="00B0688D" w:rsidRDefault="00B0688D" w:rsidP="007057F4">
                            <w:r w:rsidRPr="007057F4">
                              <w:t xml:space="preserve">Website: </w:t>
                            </w:r>
                            <w:r w:rsidR="004E2EC6">
                              <w:t>http://www.contosohealth.com</w:t>
                            </w:r>
                          </w:p>
                          <w:p w14:paraId="20757EAA" w14:textId="77777777" w:rsidR="00B0688D" w:rsidRPr="00B0688D" w:rsidRDefault="00B0688D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B0688D" w14:paraId="6E59911E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2A20F476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E21C906" wp14:editId="3541A1C9">
                      <wp:extent cx="3429000" cy="605155"/>
                      <wp:effectExtent l="0" t="0" r="0" b="4445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2900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E1A8B0" w14:textId="1160126D" w:rsidR="00B0688D" w:rsidRPr="004F2231" w:rsidRDefault="004E2EC6" w:rsidP="004F2231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bookmarkStart w:id="0" w:name="_Toc501102094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Tom Jebo</w:t>
                                  </w:r>
                                  <w:r w:rsidR="00B0688D" w:rsidRPr="004F2231">
                                    <w:rPr>
                                      <w:sz w:val="32"/>
                                      <w:szCs w:val="32"/>
                                    </w:rPr>
                                    <w:t xml:space="preserve">, </w:t>
                                  </w:r>
                                  <w:bookmarkEnd w:id="0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Sales </w:t>
                                  </w:r>
                                </w:p>
                                <w:p w14:paraId="06114048" w14:textId="638BFA44" w:rsidR="00B0688D" w:rsidRPr="007057F4" w:rsidRDefault="00B0688D" w:rsidP="007057F4">
                                  <w:r w:rsidRPr="007057F4">
                                    <w:t xml:space="preserve">Email </w:t>
                                  </w:r>
                                  <w:r w:rsidR="004E2EC6">
                                    <w:t>tomjebo@jebosoft.onmicrosoft.com</w:t>
                                  </w:r>
                                </w:p>
                                <w:p w14:paraId="5EDBC38D" w14:textId="77777777" w:rsidR="00B0688D" w:rsidRPr="007057F4" w:rsidRDefault="00B0688D" w:rsidP="007057F4"/>
                                <w:p w14:paraId="2FE9D74F" w14:textId="77777777" w:rsidR="00B0688D" w:rsidRPr="007057F4" w:rsidRDefault="00B0688D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E21C906" id="Text Box 13" o:spid="_x0000_s1029" type="#_x0000_t202" style="width:270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" filled="f" stroked="f" strokeweight=".5pt">
                      <v:textbox>
                        <w:txbxContent>
                          <w:p w14:paraId="62E1A8B0" w14:textId="1160126D" w:rsidR="00B0688D" w:rsidRPr="004F2231" w:rsidRDefault="004E2EC6" w:rsidP="004F223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bookmarkStart w:id="1" w:name="_Toc501102094"/>
                            <w:r>
                              <w:rPr>
                                <w:sz w:val="32"/>
                                <w:szCs w:val="32"/>
                              </w:rPr>
                              <w:t>Tom Jebo</w:t>
                            </w:r>
                            <w:r w:rsidR="00B0688D" w:rsidRPr="004F2231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bookmarkEnd w:id="1"/>
                            <w:r>
                              <w:rPr>
                                <w:sz w:val="32"/>
                                <w:szCs w:val="32"/>
                              </w:rPr>
                              <w:t xml:space="preserve">Sales </w:t>
                            </w:r>
                          </w:p>
                          <w:p w14:paraId="06114048" w14:textId="638BFA44" w:rsidR="00B0688D" w:rsidRPr="007057F4" w:rsidRDefault="00B0688D" w:rsidP="007057F4">
                            <w:r w:rsidRPr="007057F4">
                              <w:t xml:space="preserve">Email </w:t>
                            </w:r>
                            <w:r w:rsidR="004E2EC6">
                              <w:t>tomjebo@jebosoft.onmicrosoft.com</w:t>
                            </w:r>
                          </w:p>
                          <w:p w14:paraId="5EDBC38D" w14:textId="77777777" w:rsidR="00B0688D" w:rsidRPr="007057F4" w:rsidRDefault="00B0688D" w:rsidP="007057F4"/>
                          <w:p w14:paraId="2FE9D74F" w14:textId="77777777" w:rsidR="00B0688D" w:rsidRPr="007057F4" w:rsidRDefault="00B0688D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4D4F1807" w14:textId="77777777" w:rsidR="00B0688D" w:rsidRDefault="00B0688D" w:rsidP="007057F4">
            <w:pPr>
              <w:jc w:val="right"/>
            </w:pPr>
            <w:r w:rsidRPr="00D967AC">
              <w:rPr>
                <w:noProof/>
              </w:rPr>
              <w:drawing>
                <wp:inline distT="0" distB="0" distL="0" distR="0" wp14:anchorId="1714098C" wp14:editId="76BF03D1">
                  <wp:extent cx="1308357" cy="567958"/>
                  <wp:effectExtent l="0" t="0" r="0" b="3810"/>
                  <wp:docPr id="12" name="Graphic 201" descr="logo-placeholde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201" descr="logo-placeholder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357" cy="56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11E29" w14:textId="77777777" w:rsidR="008A3C95" w:rsidRDefault="008A3C95" w:rsidP="007057F4"/>
    <w:p w14:paraId="7A8F0B3E" w14:textId="77777777" w:rsidR="008A3C95" w:rsidRDefault="002E0194" w:rsidP="007057F4">
      <w:r>
        <w:rPr>
          <w:noProof/>
        </w:rPr>
        <w:drawing>
          <wp:anchor distT="0" distB="0" distL="114300" distR="114300" simplePos="0" relativeHeight="251662336" behindDoc="1" locked="0" layoutInCell="1" allowOverlap="1" wp14:anchorId="19025F77" wp14:editId="0B15197F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0288" behindDoc="1" locked="0" layoutInCell="1" allowOverlap="1" wp14:anchorId="437FD8A1" wp14:editId="1AA67ADF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1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1312" behindDoc="1" locked="0" layoutInCell="1" allowOverlap="1" wp14:anchorId="7FC48371" wp14:editId="30F37C5D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58240" behindDoc="1" locked="0" layoutInCell="1" allowOverlap="1" wp14:anchorId="07F6CE6F" wp14:editId="225A3937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EndPr/>
      <w:sdtContent>
        <w:p w14:paraId="5CAF4F92" w14:textId="77777777" w:rsidR="001670A7" w:rsidRDefault="001670A7" w:rsidP="001670A7">
          <w:pPr>
            <w:pStyle w:val="TOCHeading"/>
            <w:framePr w:wrap="around" w:y="1279"/>
          </w:pPr>
          <w:r>
            <w:t>Contents</w:t>
          </w:r>
        </w:p>
        <w:p w14:paraId="4C8C6C3B" w14:textId="77777777" w:rsidR="001670A7" w:rsidRDefault="00E2748F">
          <w:pPr>
            <w:pStyle w:val="TOC1"/>
          </w:pPr>
          <w:sdt>
            <w:sdtPr>
              <w:rPr>
                <w:b w:val="0"/>
                <w:bCs/>
              </w:rPr>
              <w:id w:val="183865962"/>
              <w:placeholder>
                <w:docPart w:val="F8748A0784EB46049077C7B6C4A4F6DA"/>
              </w:placeholder>
              <w:temporary/>
              <w:showingPlcHdr/>
            </w:sdtPr>
            <w:sdtEndPr/>
            <w:sdtContent>
              <w:r w:rsidR="001670A7">
                <w:rPr>
                  <w:bCs/>
                </w:rPr>
                <w:t>Type chapter title (level 1)</w:t>
              </w:r>
            </w:sdtContent>
          </w:sdt>
          <w:r w:rsidR="001670A7">
            <w:ptab w:relativeTo="margin" w:alignment="right" w:leader="dot"/>
          </w:r>
          <w:r w:rsidR="001670A7">
            <w:rPr>
              <w:bCs/>
            </w:rPr>
            <w:t>1</w:t>
          </w:r>
        </w:p>
        <w:p w14:paraId="4220E541" w14:textId="77777777" w:rsidR="001670A7" w:rsidRDefault="00E2748F">
          <w:pPr>
            <w:pStyle w:val="TOC2"/>
            <w:ind w:left="216"/>
          </w:pPr>
          <w:sdt>
            <w:sdtPr>
              <w:id w:val="1667506712"/>
              <w:placeholder>
                <w:docPart w:val="8EAA11AB57AB49C0974FC2883A7EB2BC"/>
              </w:placeholder>
              <w:temporary/>
              <w:showingPlcHdr/>
            </w:sdtPr>
            <w:sdtEndPr/>
            <w:sdtContent>
              <w:r w:rsidR="001670A7">
                <w:t>Type chapter title (level 2)</w:t>
              </w:r>
            </w:sdtContent>
          </w:sdt>
          <w:r w:rsidR="001670A7">
            <w:ptab w:relativeTo="margin" w:alignment="right" w:leader="dot"/>
          </w:r>
          <w:r w:rsidR="001670A7">
            <w:t>2</w:t>
          </w:r>
        </w:p>
        <w:p w14:paraId="0307D5F2" w14:textId="77777777" w:rsidR="001670A7" w:rsidRDefault="00E2748F">
          <w:pPr>
            <w:pStyle w:val="TOC3"/>
            <w:ind w:left="446"/>
          </w:pPr>
          <w:sdt>
            <w:sdtPr>
              <w:id w:val="93059032"/>
              <w:placeholder>
                <w:docPart w:val="07B6B8CF01A449DAB688DB70615F1E15"/>
              </w:placeholder>
              <w:temporary/>
              <w:showingPlcHdr/>
            </w:sdtPr>
            <w:sdtEndPr/>
            <w:sdtContent>
              <w:r w:rsidR="001670A7">
                <w:t>Type chapter title (level 3)</w:t>
              </w:r>
            </w:sdtContent>
          </w:sdt>
          <w:r w:rsidR="001670A7">
            <w:ptab w:relativeTo="margin" w:alignment="right" w:leader="dot"/>
          </w:r>
          <w:r w:rsidR="001670A7">
            <w:t>3</w:t>
          </w:r>
        </w:p>
        <w:p w14:paraId="5EA74488" w14:textId="77777777" w:rsidR="001670A7" w:rsidRDefault="00E2748F">
          <w:pPr>
            <w:pStyle w:val="TOC1"/>
          </w:pPr>
          <w:sdt>
            <w:sdtPr>
              <w:rPr>
                <w:b w:val="0"/>
                <w:bCs/>
              </w:rPr>
              <w:id w:val="183865966"/>
              <w:placeholder>
                <w:docPart w:val="F8748A0784EB46049077C7B6C4A4F6DA"/>
              </w:placeholder>
              <w:temporary/>
              <w:showingPlcHdr/>
            </w:sdtPr>
            <w:sdtEndPr/>
            <w:sdtContent>
              <w:r w:rsidR="001670A7">
                <w:rPr>
                  <w:bCs/>
                </w:rPr>
                <w:t>Type chapter title (level 1)</w:t>
              </w:r>
            </w:sdtContent>
          </w:sdt>
          <w:r w:rsidR="001670A7">
            <w:ptab w:relativeTo="margin" w:alignment="right" w:leader="dot"/>
          </w:r>
          <w:r w:rsidR="001670A7">
            <w:rPr>
              <w:bCs/>
            </w:rPr>
            <w:t>4</w:t>
          </w:r>
        </w:p>
        <w:p w14:paraId="51FD0846" w14:textId="77777777" w:rsidR="001670A7" w:rsidRDefault="00E2748F">
          <w:pPr>
            <w:pStyle w:val="TOC2"/>
            <w:ind w:left="216"/>
          </w:pPr>
          <w:sdt>
            <w:sdtPr>
              <w:id w:val="93059040"/>
              <w:placeholder>
                <w:docPart w:val="8EAA11AB57AB49C0974FC2883A7EB2BC"/>
              </w:placeholder>
              <w:temporary/>
              <w:showingPlcHdr/>
            </w:sdtPr>
            <w:sdtEndPr/>
            <w:sdtContent>
              <w:r w:rsidR="001670A7">
                <w:t>Type chapter title (level 2)</w:t>
              </w:r>
            </w:sdtContent>
          </w:sdt>
          <w:r w:rsidR="001670A7">
            <w:ptab w:relativeTo="margin" w:alignment="right" w:leader="dot"/>
          </w:r>
          <w:r w:rsidR="001670A7">
            <w:t>5</w:t>
          </w:r>
        </w:p>
        <w:p w14:paraId="7333415D" w14:textId="77777777" w:rsidR="001670A7" w:rsidRDefault="00E2748F">
          <w:pPr>
            <w:pStyle w:val="TOC3"/>
            <w:ind w:left="446"/>
          </w:pPr>
          <w:sdt>
            <w:sdtPr>
              <w:id w:val="93059044"/>
              <w:placeholder>
                <w:docPart w:val="07B6B8CF01A449DAB688DB70615F1E15"/>
              </w:placeholder>
              <w:temporary/>
              <w:showingPlcHdr/>
            </w:sdtPr>
            <w:sdtEndPr/>
            <w:sdtContent>
              <w:r w:rsidR="001670A7">
                <w:t>Type chapter title (level 3)</w:t>
              </w:r>
            </w:sdtContent>
          </w:sdt>
          <w:r w:rsidR="001670A7">
            <w:ptab w:relativeTo="margin" w:alignment="right" w:leader="dot"/>
          </w:r>
          <w:r w:rsidR="001670A7">
            <w:t>6</w:t>
          </w:r>
        </w:p>
      </w:sdtContent>
    </w:sdt>
    <w:p w14:paraId="105F881F" w14:textId="77777777" w:rsidR="004F2231" w:rsidRDefault="004F2231">
      <w:pPr>
        <w:spacing w:after="200"/>
        <w:rPr>
          <w:bCs/>
          <w:noProof/>
        </w:rPr>
      </w:pPr>
      <w:r>
        <w:rPr>
          <w:bCs/>
          <w:noProof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5DD8E55D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F5C023" w14:textId="7EDA11D7" w:rsidR="004F2231" w:rsidRDefault="004E2EC6" w:rsidP="004F2231">
            <w:pPr>
              <w:pStyle w:val="Heading1"/>
              <w:framePr w:hSpace="0" w:wrap="auto" w:vAnchor="margin" w:hAnchor="text" w:yAlign="inline"/>
              <w:jc w:val="left"/>
            </w:pPr>
            <w:r>
              <w:lastRenderedPageBreak/>
              <w:t>Equipment Costs</w:t>
            </w:r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4F2231" w14:paraId="18F7699F" w14:textId="77777777" w:rsidTr="002178B9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E41B24" w14:textId="77777777" w:rsidR="004F2231" w:rsidRPr="002178B9" w:rsidRDefault="002178B9" w:rsidP="002178B9">
            <w:pPr>
              <w:pStyle w:val="Heading2"/>
              <w:framePr w:hSpace="0" w:wrap="auto" w:vAnchor="margin" w:hAnchor="text" w:yAlign="inline"/>
            </w:pPr>
            <w:r w:rsidRPr="002178B9">
              <w:t>Executive Summary</w:t>
            </w:r>
          </w:p>
          <w:p w14:paraId="1DF225AC" w14:textId="2B8D9E2D" w:rsidR="004F2231" w:rsidRPr="002178B9" w:rsidRDefault="004E2EC6" w:rsidP="002178B9">
            <w:pPr>
              <w:pStyle w:val="Content"/>
              <w:framePr w:hSpace="0" w:wrap="auto" w:vAnchor="margin" w:hAnchor="text" w:yAlign="inline"/>
            </w:pPr>
            <w:r>
              <w:t>The costs in the attached proposal spreadsheet have been discussed in our previous meeting.</w:t>
            </w:r>
          </w:p>
          <w:p w14:paraId="258AB5B8" w14:textId="77777777" w:rsidR="004F2231" w:rsidRDefault="004F2231" w:rsidP="003620E2">
            <w:pPr>
              <w:pStyle w:val="Content"/>
              <w:framePr w:hSpace="0" w:wrap="auto" w:vAnchor="margin" w:hAnchor="text" w:yAlign="inline"/>
              <w:rPr>
                <w:b/>
              </w:rPr>
            </w:pPr>
          </w:p>
          <w:p w14:paraId="13AE18BB" w14:textId="7C61B936" w:rsidR="004E2EC6" w:rsidRPr="002178B9" w:rsidRDefault="004E2EC6" w:rsidP="003620E2">
            <w:pPr>
              <w:pStyle w:val="Content"/>
              <w:framePr w:hSpace="0" w:wrap="auto" w:vAnchor="margin" w:hAnchor="text" w:yAlign="inline"/>
            </w:pPr>
            <w:r>
              <w:t>We feel that the proposed costs are competitive and provide Co</w:t>
            </w:r>
            <w:bookmarkStart w:id="2" w:name="_GoBack"/>
            <w:bookmarkEnd w:id="2"/>
            <w:r>
              <w:t xml:space="preserve">ntoso Health with the best quality equipment while maintaining affordable and serviceability options that will be satisfactory. </w:t>
            </w:r>
          </w:p>
        </w:tc>
      </w:tr>
      <w:tr w:rsidR="004F2231" w14:paraId="7C9318AF" w14:textId="77777777" w:rsidTr="002178B9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9BA844" w14:textId="77777777" w:rsidR="002178B9" w:rsidRPr="002178B9" w:rsidRDefault="004F2231" w:rsidP="001F0AF0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w:drawing>
                <wp:inline distT="0" distB="0" distL="0" distR="0" wp14:anchorId="7A51B1FE" wp14:editId="2B265443">
                  <wp:extent cx="6388735" cy="2739390"/>
                  <wp:effectExtent l="0" t="0" r="0" b="3810"/>
                  <wp:docPr id="22" name="Picture 22" descr="person at a table writing in a notebook with people a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-02-04.png"/>
                          <pic:cNvPicPr/>
                        </pic:nvPicPr>
                        <pic:blipFill>
                          <a:blip r:embed="rId16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735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8B9" w14:paraId="3F415B70" w14:textId="77777777" w:rsidTr="001F0AF0">
        <w:trPr>
          <w:trHeight w:val="2685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3226E590" w14:textId="77777777" w:rsidR="002178B9" w:rsidRPr="002178B9" w:rsidRDefault="001F0AF0" w:rsidP="002178B9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87B52E5" wp14:editId="2E28231D">
                      <wp:extent cx="3064475" cy="1952367"/>
                      <wp:effectExtent l="0" t="0" r="0" b="0"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19523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B13FC8" w14:textId="3429D4B1" w:rsidR="001F0AF0" w:rsidRDefault="00E2748F" w:rsidP="005C3643">
                                  <w:pPr>
                                    <w:pStyle w:val="Content"/>
                                  </w:pPr>
                                  <w:r>
                                    <w:t>While meeting in Taipei this week, we discussed all of Contoso Health’s needs and we feel this is the best outcome so far. Contoso has preapproved.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7B52E5" id="Text Box 24" o:spid="_x0000_s1030" type="#_x0000_t202" style="width:241.3pt;height:1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" filled="f" stroked="f" strokeweight=".5pt">
                      <v:textbox inset=",14.4pt">
                        <w:txbxContent>
                          <w:p w14:paraId="45B13FC8" w14:textId="3429D4B1" w:rsidR="001F0AF0" w:rsidRDefault="00E2748F" w:rsidP="005C3643">
                            <w:pPr>
                              <w:pStyle w:val="Content"/>
                            </w:pPr>
                            <w:r>
                              <w:t>While meeting in Taipei this week, we discussed all of Contoso Health’s needs and we feel this is the best outcome so far. Contoso has preapproved.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1941A60C" w14:textId="77777777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068BE0F2" w14:textId="77777777" w:rsidR="002178B9" w:rsidRPr="002178B9" w:rsidRDefault="001F0AF0" w:rsidP="002178B9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4D7D631" wp14:editId="7740FAA7">
                      <wp:extent cx="3064475" cy="1952367"/>
                      <wp:effectExtent l="0" t="0" r="0" b="0"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19523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B82196" w14:textId="5DB0EF09" w:rsidR="001F0AF0" w:rsidRDefault="00E2748F" w:rsidP="005C3643">
                                  <w:pPr>
                                    <w:pStyle w:val="Content"/>
                                  </w:pPr>
                                  <w:r>
                                    <w:t>There is only one additional item to be discussed and Contoso Health agreed to postpone this until next meeting:</w:t>
                                  </w:r>
                                </w:p>
                                <w:p w14:paraId="11ED7945" w14:textId="77777777" w:rsidR="005C3643" w:rsidRDefault="005C3643" w:rsidP="005C3643">
                                  <w:pPr>
                                    <w:pStyle w:val="Content"/>
                                  </w:pPr>
                                </w:p>
                                <w:p w14:paraId="5E52169E" w14:textId="15EBC296" w:rsidR="005C3643" w:rsidRDefault="00E2748F" w:rsidP="005C3643">
                                  <w:pPr>
                                    <w:pStyle w:val="ListBullet"/>
                                  </w:pPr>
                                  <w:r>
                                    <w:t xml:space="preserve">Costs for purchases which will be shipped to Taipei only.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4D7D631" id="Text Box 25" o:spid="_x0000_s1031" type="#_x0000_t202" style="width:241.3pt;height:1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" filled="f" stroked="f" strokeweight=".5pt">
                      <v:textbox inset=",14.4pt">
                        <w:txbxContent>
                          <w:p w14:paraId="6BB82196" w14:textId="5DB0EF09" w:rsidR="001F0AF0" w:rsidRDefault="00E2748F" w:rsidP="005C3643">
                            <w:pPr>
                              <w:pStyle w:val="Content"/>
                            </w:pPr>
                            <w:r>
                              <w:t>There is only one additional item to be discussed and Contoso Health agreed to postpone this until next meeting:</w:t>
                            </w:r>
                          </w:p>
                          <w:p w14:paraId="11ED7945" w14:textId="77777777" w:rsidR="005C3643" w:rsidRDefault="005C3643" w:rsidP="005C3643">
                            <w:pPr>
                              <w:pStyle w:val="Content"/>
                            </w:pPr>
                          </w:p>
                          <w:p w14:paraId="5E52169E" w14:textId="15EBC296" w:rsidR="005C3643" w:rsidRDefault="00E2748F" w:rsidP="005C3643">
                            <w:pPr>
                              <w:pStyle w:val="ListBullet"/>
                            </w:pPr>
                            <w:r>
                              <w:t xml:space="preserve">Costs for purchases which will be shipped to Taipei only.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95DA204" w14:textId="77777777" w:rsidR="001F0AF0" w:rsidRDefault="001F0AF0"/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84277E" w14:paraId="083EFB82" w14:textId="77777777" w:rsidTr="0084277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1D547D" w14:textId="77777777" w:rsidR="0084277E" w:rsidRDefault="0084277E" w:rsidP="0084277E">
            <w:pPr>
              <w:pStyle w:val="Heading1"/>
              <w:framePr w:hSpace="0" w:wrap="auto" w:vAnchor="margin" w:hAnchor="text" w:yAlign="inline"/>
              <w:jc w:val="left"/>
            </w:pPr>
            <w:r>
              <w:lastRenderedPageBreak/>
              <w:t>TITLE HEADING</w:t>
            </w:r>
            <w:r w:rsidR="00A63DE6">
              <w:t xml:space="preserve"> 2</w:t>
            </w:r>
          </w:p>
        </w:tc>
      </w:tr>
    </w:tbl>
    <w:tbl>
      <w:tblPr>
        <w:tblpPr w:leftFromText="180" w:rightFromText="180" w:vertAnchor="page" w:horzAnchor="margin" w:tblpY="3387"/>
        <w:tblW w:w="1006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25"/>
        <w:gridCol w:w="5292"/>
      </w:tblGrid>
      <w:tr w:rsidR="007C7473" w14:paraId="7D8A5959" w14:textId="77777777" w:rsidTr="008C5106">
        <w:trPr>
          <w:trHeight w:val="2610"/>
        </w:trPr>
        <w:tc>
          <w:tcPr>
            <w:tcW w:w="4865" w:type="dxa"/>
          </w:tcPr>
          <w:p w14:paraId="73435143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2DCC53E" wp14:editId="3A8796A4">
                      <wp:extent cx="3063875" cy="1854558"/>
                      <wp:effectExtent l="0" t="0" r="0" b="0"/>
                      <wp:docPr id="448" name="Text Box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3875" cy="18545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4C3655" w14:textId="0B02DFFC" w:rsidR="007C7473" w:rsidRPr="00F91AD0" w:rsidRDefault="004E2EC6" w:rsidP="007C7473">
                                  <w:pPr>
                                    <w:pStyle w:val="Content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“This has been the most painless and enjoyable cost setting process we’ve ever experienced!”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2DCC53E" id="Text Box 448" o:spid="_x0000_s1032" type="#_x0000_t202" style="width:241.25pt;height:1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" filled="f" stroked="f" strokeweight=".5pt">
                      <v:textbox inset=",14.4pt">
                        <w:txbxContent>
                          <w:p w14:paraId="7A4C3655" w14:textId="0B02DFFC" w:rsidR="007C7473" w:rsidRPr="00F91AD0" w:rsidRDefault="004E2EC6" w:rsidP="007C7473">
                            <w:pPr>
                              <w:pStyle w:val="Content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“This has been the most painless and enjoyable cost setting process we’ve ever experienced!”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 w:val="restart"/>
          </w:tcPr>
          <w:p w14:paraId="78916987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w:drawing>
                <wp:inline distT="0" distB="0" distL="0" distR="0" wp14:anchorId="7EAAF77A" wp14:editId="7FE504B8">
                  <wp:extent cx="3361038" cy="7197812"/>
                  <wp:effectExtent l="0" t="0" r="0" b="3175"/>
                  <wp:docPr id="31" name="Picture 31" descr="person sitting at table working on lap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-03-05.png"/>
                          <pic:cNvPicPr/>
                        </pic:nvPicPr>
                        <pic:blipFill>
                          <a:blip r:embed="rId18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429" cy="726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73" w14:paraId="6BDBCBEF" w14:textId="77777777" w:rsidTr="008C5106">
        <w:trPr>
          <w:trHeight w:val="2685"/>
        </w:trPr>
        <w:tc>
          <w:tcPr>
            <w:tcW w:w="4865" w:type="dxa"/>
          </w:tcPr>
          <w:p w14:paraId="3F92AE88" w14:textId="77777777" w:rsidR="007C7473" w:rsidRPr="002178B9" w:rsidRDefault="007C7473" w:rsidP="008C5106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FF2FB5C" wp14:editId="77A1BD47">
                      <wp:extent cx="3064475" cy="4765183"/>
                      <wp:effectExtent l="0" t="0" r="0" b="0"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47651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79F9D4" w14:textId="452C347C" w:rsidR="007C7473" w:rsidRPr="002178B9" w:rsidRDefault="004E2EC6" w:rsidP="007C7473">
                                  <w:pPr>
                                    <w:pStyle w:val="Heading2"/>
                                  </w:pPr>
                                  <w:r>
                                    <w:t>Costs</w:t>
                                  </w:r>
                                </w:p>
                                <w:p w14:paraId="7D721BDE" w14:textId="417876E2" w:rsidR="007C7473" w:rsidRDefault="00E2748F" w:rsidP="008C5106">
                                  <w:pPr>
                                    <w:pStyle w:val="Content"/>
                                    <w:spacing w:after="240"/>
                                  </w:pPr>
                                  <w:r>
                                    <w:t xml:space="preserve">There were several qualifications that we discussed which have been reflected in the proposal. </w:t>
                                  </w:r>
                                </w:p>
                                <w:p w14:paraId="6B541C71" w14:textId="563432DA" w:rsidR="008C5106" w:rsidRDefault="00E2748F" w:rsidP="00E2748F">
                                  <w:pPr>
                                    <w:pStyle w:val="ListBullet"/>
                                  </w:pPr>
                                  <w:r>
                                    <w:t>Should be considered within both US and Asia availability</w:t>
                                  </w:r>
                                </w:p>
                                <w:p w14:paraId="2B8FB34F" w14:textId="2641C05F" w:rsidR="00E2748F" w:rsidRDefault="00E2748F" w:rsidP="00E2748F">
                                  <w:pPr>
                                    <w:pStyle w:val="ListBullet"/>
                                  </w:pPr>
                                  <w:r>
                                    <w:t>Depreciation estimates should be within Contoso limits of 5% per year.</w:t>
                                  </w:r>
                                </w:p>
                                <w:p w14:paraId="14D40FDE" w14:textId="77777777" w:rsidR="007C7473" w:rsidRDefault="007C7473" w:rsidP="0084277E">
                                  <w:pPr>
                                    <w:pStyle w:val="Content"/>
                                  </w:pPr>
                                </w:p>
                                <w:p w14:paraId="26717205" w14:textId="1CCF3FE9" w:rsidR="007C7473" w:rsidRPr="002178B9" w:rsidRDefault="004E2EC6" w:rsidP="007C7473">
                                  <w:pPr>
                                    <w:pStyle w:val="Heading2"/>
                                  </w:pPr>
                                  <w:r>
                                    <w:t>Quality</w:t>
                                  </w:r>
                                </w:p>
                                <w:p w14:paraId="692FF066" w14:textId="06B2836E" w:rsidR="008C5106" w:rsidRDefault="00E2748F" w:rsidP="008C5106">
                                  <w:pPr>
                                    <w:pStyle w:val="Content"/>
                                  </w:pPr>
                                  <w:r>
                                    <w:t>Contoso expresses the need to equal or better the quality seen in the leading competitor health equipment supplier. This is a new discussion that will continue next Fiscal Year with Tom Jebo and team.</w:t>
                                  </w:r>
                                </w:p>
                                <w:p w14:paraId="6F2656F0" w14:textId="77777777" w:rsidR="007C7473" w:rsidRDefault="007C7473" w:rsidP="0084277E">
                                  <w:pPr>
                                    <w:pStyle w:val="Content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FF2FB5C" id="Text Box 28" o:spid="_x0000_s1033" type="#_x0000_t202" style="width:241.3pt;height:37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" filled="f" stroked="f" strokeweight=".5pt">
                      <v:textbox inset=",14.4pt">
                        <w:txbxContent>
                          <w:p w14:paraId="5779F9D4" w14:textId="452C347C" w:rsidR="007C7473" w:rsidRPr="002178B9" w:rsidRDefault="004E2EC6" w:rsidP="007C7473">
                            <w:pPr>
                              <w:pStyle w:val="Heading2"/>
                            </w:pPr>
                            <w:r>
                              <w:t>Costs</w:t>
                            </w:r>
                          </w:p>
                          <w:p w14:paraId="7D721BDE" w14:textId="417876E2" w:rsidR="007C7473" w:rsidRDefault="00E2748F" w:rsidP="008C5106">
                            <w:pPr>
                              <w:pStyle w:val="Content"/>
                              <w:spacing w:after="240"/>
                            </w:pPr>
                            <w:r>
                              <w:t xml:space="preserve">There were several qualifications that we discussed which have been reflected in the proposal. </w:t>
                            </w:r>
                          </w:p>
                          <w:p w14:paraId="6B541C71" w14:textId="563432DA" w:rsidR="008C5106" w:rsidRDefault="00E2748F" w:rsidP="00E2748F">
                            <w:pPr>
                              <w:pStyle w:val="ListBullet"/>
                            </w:pPr>
                            <w:r>
                              <w:t>Should be considered within both US and Asia availability</w:t>
                            </w:r>
                          </w:p>
                          <w:p w14:paraId="2B8FB34F" w14:textId="2641C05F" w:rsidR="00E2748F" w:rsidRDefault="00E2748F" w:rsidP="00E2748F">
                            <w:pPr>
                              <w:pStyle w:val="ListBullet"/>
                            </w:pPr>
                            <w:r>
                              <w:t>Depreciation estimates should be within Contoso limits of 5% per year.</w:t>
                            </w:r>
                          </w:p>
                          <w:p w14:paraId="14D40FDE" w14:textId="77777777" w:rsidR="007C7473" w:rsidRDefault="007C7473" w:rsidP="0084277E">
                            <w:pPr>
                              <w:pStyle w:val="Content"/>
                            </w:pPr>
                          </w:p>
                          <w:p w14:paraId="26717205" w14:textId="1CCF3FE9" w:rsidR="007C7473" w:rsidRPr="002178B9" w:rsidRDefault="004E2EC6" w:rsidP="007C7473">
                            <w:pPr>
                              <w:pStyle w:val="Heading2"/>
                            </w:pPr>
                            <w:r>
                              <w:t>Quality</w:t>
                            </w:r>
                          </w:p>
                          <w:p w14:paraId="692FF066" w14:textId="06B2836E" w:rsidR="008C5106" w:rsidRDefault="00E2748F" w:rsidP="008C5106">
                            <w:pPr>
                              <w:pStyle w:val="Content"/>
                            </w:pPr>
                            <w:r>
                              <w:t>Contoso expresses the need to equal or better the quality seen in the leading competitor health equipment supplier. This is a new discussion that will continue next Fiscal Year with Tom Jebo and team.</w:t>
                            </w:r>
                          </w:p>
                          <w:p w14:paraId="6F2656F0" w14:textId="77777777" w:rsidR="007C7473" w:rsidRDefault="007C7473" w:rsidP="0084277E">
                            <w:pPr>
                              <w:pStyle w:val="Content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/>
          </w:tcPr>
          <w:p w14:paraId="793E7357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</w:p>
        </w:tc>
      </w:tr>
    </w:tbl>
    <w:p w14:paraId="6A2B8F6D" w14:textId="77777777" w:rsidR="007057F4" w:rsidRDefault="007057F4" w:rsidP="001F0AF0">
      <w:pPr>
        <w:spacing w:after="200"/>
      </w:pPr>
    </w:p>
    <w:sectPr w:rsidR="007057F4" w:rsidSect="007C7473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DE43B6" w14:textId="77777777" w:rsidR="004E2EC6" w:rsidRDefault="004E2EC6" w:rsidP="007057F4">
      <w:r>
        <w:separator/>
      </w:r>
    </w:p>
  </w:endnote>
  <w:endnote w:type="continuationSeparator" w:id="0">
    <w:p w14:paraId="5C86E723" w14:textId="77777777" w:rsidR="004E2EC6" w:rsidRDefault="004E2EC6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65FC9" w14:textId="77777777" w:rsidR="00136006" w:rsidRDefault="00E2748F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F8748A0784EB46049077C7B6C4A4F6DA"/>
        </w:placeholder>
        <w:temporary/>
        <w:showingPlcHdr/>
      </w:sdtPr>
      <w:sdtEndPr/>
      <w:sdtContent>
        <w:r w:rsidR="00F45884">
          <w:t>Title</w:t>
        </w:r>
      </w:sdtContent>
    </w:sdt>
    <w:r w:rsidR="0049185C">
      <w:rPr>
        <w:rFonts w:asciiTheme="majorHAnsi" w:eastAsiaTheme="majorEastAsia" w:hAnsiTheme="majorHAnsi" w:cstheme="majorBidi"/>
      </w:rPr>
      <w:ptab w:relativeTo="margin" w:alignment="right" w:leader="none"/>
    </w:r>
    <w:r w:rsidR="0049185C">
      <w:rPr>
        <w:rFonts w:asciiTheme="majorHAnsi" w:eastAsiaTheme="majorEastAsia" w:hAnsiTheme="majorHAnsi" w:cstheme="majorBidi"/>
      </w:rPr>
      <w:t xml:space="preserve">Page </w:t>
    </w:r>
    <w:r w:rsidR="0049185C">
      <w:fldChar w:fldCharType="begin"/>
    </w:r>
    <w:r w:rsidR="0049185C">
      <w:instrText xml:space="preserve"> PAGE   \* MERGEFORMAT </w:instrText>
    </w:r>
    <w:r w:rsidR="0049185C">
      <w:fldChar w:fldCharType="separate"/>
    </w:r>
    <w:r w:rsidR="0049185C">
      <w:rPr>
        <w:rFonts w:asciiTheme="majorHAnsi" w:eastAsiaTheme="majorEastAsia" w:hAnsiTheme="majorHAnsi" w:cstheme="majorBidi"/>
        <w:noProof/>
      </w:rPr>
      <w:t>4</w:t>
    </w:r>
    <w:r w:rsidR="0049185C">
      <w:rPr>
        <w:rFonts w:asciiTheme="majorHAnsi" w:eastAsiaTheme="majorEastAsia" w:hAnsiTheme="majorHAnsi" w:cstheme="majorBidi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CE7D53" w14:textId="77777777" w:rsidR="00E2748F" w:rsidRDefault="00E2748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0EA9C5" w14:textId="77777777" w:rsidR="00E2748F" w:rsidRDefault="00E274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74A3A" w14:textId="77777777" w:rsidR="004E2EC6" w:rsidRDefault="004E2EC6" w:rsidP="007057F4">
      <w:r>
        <w:separator/>
      </w:r>
    </w:p>
  </w:footnote>
  <w:footnote w:type="continuationSeparator" w:id="0">
    <w:p w14:paraId="6E61B5DF" w14:textId="77777777" w:rsidR="004E2EC6" w:rsidRDefault="004E2EC6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3537E" w14:textId="77777777" w:rsidR="00136006" w:rsidRDefault="0049185C" w:rsidP="007057F4">
    <w:pPr>
      <w:pStyle w:val="Header"/>
    </w:pPr>
    <w:r>
      <w:t>Adventure Works Marketing Plan</w:t>
    </w:r>
  </w:p>
  <w:p w14:paraId="5E56D619" w14:textId="77777777" w:rsidR="00136006" w:rsidRDefault="0013600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0B88FECF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418E4F67" w14:textId="77777777" w:rsidR="007057F4" w:rsidRDefault="004F2231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834CFF2" wp14:editId="3D1A3448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387AD06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77058CBA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834CFF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4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" filled="f" stroked="f" strokeweight=".5pt">
                    <v:textbox>
                      <w:txbxContent>
                        <w:p w14:paraId="3387AD06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77058CBA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</w:rPr>
            <mc:AlternateContent>
              <mc:Choice Requires="wpg">
                <w:drawing>
                  <wp:inline distT="0" distB="0" distL="0" distR="0" wp14:anchorId="31547EEE" wp14:editId="119642F6">
                    <wp:extent cx="8035162" cy="1540990"/>
                    <wp:effectExtent l="0" t="0" r="4445" b="254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8C6818F" id="Group 20" o:spid="_x0000_s1026" alt="colored rectangle header" style="width:632.7pt;height:121.35pt;mso-position-horizontal-relative:char;mso-position-vertical-relative:line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21A3FD41" w14:textId="77777777" w:rsidR="007057F4" w:rsidRDefault="007057F4" w:rsidP="007057F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79223F" w14:textId="77777777" w:rsidR="00E2748F" w:rsidRDefault="00E274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EC4404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A2EA5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89CA9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2361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AC07F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EA04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234FE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48A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6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17"/>
  </w:num>
  <w:num w:numId="4">
    <w:abstractNumId w:val="18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1"/>
  </w:num>
  <w:num w:numId="17">
    <w:abstractNumId w:val="13"/>
  </w:num>
  <w:num w:numId="18">
    <w:abstractNumId w:val="9"/>
  </w:num>
  <w:num w:numId="19">
    <w:abstractNumId w:val="12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EC6"/>
    <w:rsid w:val="000174F2"/>
    <w:rsid w:val="00067C92"/>
    <w:rsid w:val="00136006"/>
    <w:rsid w:val="001449EC"/>
    <w:rsid w:val="00146CD2"/>
    <w:rsid w:val="001670A7"/>
    <w:rsid w:val="001B361F"/>
    <w:rsid w:val="001F0AF0"/>
    <w:rsid w:val="002178B9"/>
    <w:rsid w:val="00291712"/>
    <w:rsid w:val="002E0194"/>
    <w:rsid w:val="00303EF8"/>
    <w:rsid w:val="003620E2"/>
    <w:rsid w:val="003F5051"/>
    <w:rsid w:val="00420DF5"/>
    <w:rsid w:val="004371B6"/>
    <w:rsid w:val="00444C7B"/>
    <w:rsid w:val="0048718B"/>
    <w:rsid w:val="0049185C"/>
    <w:rsid w:val="004E2EC6"/>
    <w:rsid w:val="004F2231"/>
    <w:rsid w:val="005112D1"/>
    <w:rsid w:val="0055035B"/>
    <w:rsid w:val="005C3643"/>
    <w:rsid w:val="0068500D"/>
    <w:rsid w:val="007057F4"/>
    <w:rsid w:val="007417B3"/>
    <w:rsid w:val="00742102"/>
    <w:rsid w:val="00750AC4"/>
    <w:rsid w:val="00773B66"/>
    <w:rsid w:val="007C7473"/>
    <w:rsid w:val="007D26F1"/>
    <w:rsid w:val="007E5499"/>
    <w:rsid w:val="008253A5"/>
    <w:rsid w:val="008417CE"/>
    <w:rsid w:val="0084277E"/>
    <w:rsid w:val="008A3C95"/>
    <w:rsid w:val="008C386D"/>
    <w:rsid w:val="008C5106"/>
    <w:rsid w:val="008D5829"/>
    <w:rsid w:val="00946F55"/>
    <w:rsid w:val="00965BD5"/>
    <w:rsid w:val="009875C8"/>
    <w:rsid w:val="00991D08"/>
    <w:rsid w:val="00A63DE6"/>
    <w:rsid w:val="00B00CF7"/>
    <w:rsid w:val="00B0688D"/>
    <w:rsid w:val="00B40525"/>
    <w:rsid w:val="00B41D82"/>
    <w:rsid w:val="00B90346"/>
    <w:rsid w:val="00BB6CAC"/>
    <w:rsid w:val="00BE7253"/>
    <w:rsid w:val="00CA16E0"/>
    <w:rsid w:val="00CE0BC9"/>
    <w:rsid w:val="00D2045C"/>
    <w:rsid w:val="00D540AF"/>
    <w:rsid w:val="00D6093C"/>
    <w:rsid w:val="00D638C1"/>
    <w:rsid w:val="00D73D44"/>
    <w:rsid w:val="00D967AC"/>
    <w:rsid w:val="00E2748F"/>
    <w:rsid w:val="00E50A4D"/>
    <w:rsid w:val="00E758BC"/>
    <w:rsid w:val="00E95AFE"/>
    <w:rsid w:val="00ED3756"/>
    <w:rsid w:val="00F43A02"/>
    <w:rsid w:val="00F45884"/>
    <w:rsid w:val="00F553FE"/>
    <w:rsid w:val="00F63939"/>
    <w:rsid w:val="00F91AD0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51A1A0C"/>
  <w15:chartTrackingRefBased/>
  <w15:docId w15:val="{4AA43AB5-340B-4181-83EA-935F8E6E3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sv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microsoft.com/office/2007/relationships/hdphoto" Target="media/hdphoto1.wdp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header" Target="header3.xml"/><Relationship Id="rId10" Type="http://schemas.openxmlformats.org/officeDocument/2006/relationships/image" Target="media/image4.sv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png"/><Relationship Id="rId7" Type="http://schemas.openxmlformats.org/officeDocument/2006/relationships/image" Target="media/image18.png"/><Relationship Id="rId2" Type="http://schemas.openxmlformats.org/officeDocument/2006/relationships/image" Target="media/image13.svg"/><Relationship Id="rId1" Type="http://schemas.openxmlformats.org/officeDocument/2006/relationships/image" Target="media/image12.png"/><Relationship Id="rId6" Type="http://schemas.openxmlformats.org/officeDocument/2006/relationships/image" Target="media/image17.svg"/><Relationship Id="rId5" Type="http://schemas.openxmlformats.org/officeDocument/2006/relationships/image" Target="media/image16.png"/><Relationship Id="rId4" Type="http://schemas.openxmlformats.org/officeDocument/2006/relationships/image" Target="media/image15.svg"/><Relationship Id="rId9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jebo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8748A0784EB46049077C7B6C4A4F6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AF2055-ACF2-48DA-9B42-4CC14B14E427}"/>
      </w:docPartPr>
      <w:docPartBody>
        <w:p w:rsidR="00000000" w:rsidRDefault="00AE3B75">
          <w:pPr>
            <w:pStyle w:val="F8748A0784EB46049077C7B6C4A4F6DA"/>
          </w:pPr>
          <w:r>
            <w:t>Type chapter title (level 1)</w:t>
          </w:r>
        </w:p>
      </w:docPartBody>
    </w:docPart>
    <w:docPart>
      <w:docPartPr>
        <w:name w:val="8EAA11AB57AB49C0974FC2883A7EB2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FEF3C-A735-411B-B896-06E168D75D92}"/>
      </w:docPartPr>
      <w:docPartBody>
        <w:p w:rsidR="00000000" w:rsidRDefault="00AE3B75">
          <w:pPr>
            <w:pStyle w:val="8EAA11AB57AB49C0974FC2883A7EB2BC"/>
          </w:pPr>
          <w:r>
            <w:t>Type chapter title (level 2)</w:t>
          </w:r>
        </w:p>
      </w:docPartBody>
    </w:docPart>
    <w:docPart>
      <w:docPartPr>
        <w:name w:val="07B6B8CF01A449DAB688DB70615F1E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C8C0C1-56DA-4315-AD80-91ABEF58F067}"/>
      </w:docPartPr>
      <w:docPartBody>
        <w:p w:rsidR="00000000" w:rsidRDefault="00AE3B75">
          <w:pPr>
            <w:pStyle w:val="07B6B8CF01A449DAB688DB70615F1E15"/>
          </w:pPr>
          <w:r>
            <w:t>Type chapter title (level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DengXian">
    <w:altName w:val="等线"/>
    <w:panose1 w:val="03000509000000000000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8748A0784EB46049077C7B6C4A4F6DA">
    <w:name w:val="F8748A0784EB46049077C7B6C4A4F6DA"/>
  </w:style>
  <w:style w:type="paragraph" w:customStyle="1" w:styleId="8EAA11AB57AB49C0974FC2883A7EB2BC">
    <w:name w:val="8EAA11AB57AB49C0974FC2883A7EB2BC"/>
  </w:style>
  <w:style w:type="paragraph" w:customStyle="1" w:styleId="07B6B8CF01A449DAB688DB70615F1E15">
    <w:name w:val="07B6B8CF01A449DAB688DB70615F1E15"/>
  </w:style>
  <w:style w:type="paragraph" w:customStyle="1" w:styleId="B3D349AD46374CF6ACECC273D4D09EF8">
    <w:name w:val="B3D349AD46374CF6ACECC273D4D09EF8"/>
  </w:style>
  <w:style w:type="paragraph" w:customStyle="1" w:styleId="82FA0483D54B48C0A56AB2126958E5E5">
    <w:name w:val="82FA0483D54B48C0A56AB2126958E5E5"/>
  </w:style>
  <w:style w:type="paragraph" w:customStyle="1" w:styleId="5C22A823B8A7449F8F515BDC5F59F469">
    <w:name w:val="5C22A823B8A7449F8F515BDC5F59F4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(graphic design).dotx</Template>
  <TotalTime>21</TotalTime>
  <Pages>4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Jebo</dc:creator>
  <cp:keywords/>
  <dc:description/>
  <cp:lastModifiedBy>Tom Jebo</cp:lastModifiedBy>
  <cp:revision>1</cp:revision>
  <dcterms:created xsi:type="dcterms:W3CDTF">2018-05-28T15:34:00Z</dcterms:created>
  <dcterms:modified xsi:type="dcterms:W3CDTF">2018-05-28T15:55:00Z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tomjebo@microsoft.com</vt:lpwstr>
  </property>
  <property fmtid="{D5CDD505-2E9C-101B-9397-08002B2CF9AE}" pid="5" name="MSIP_Label_f42aa342-8706-4288-bd11-ebb85995028c_SetDate">
    <vt:lpwstr>2018-05-28T15:55:01.1726060Z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